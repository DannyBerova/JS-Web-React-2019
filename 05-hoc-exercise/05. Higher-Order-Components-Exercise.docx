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FD" w:rsidRDefault="006914FD" w:rsidP="006914FD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914FD">
        <w:rPr>
          <w:rFonts w:eastAsiaTheme="majorEastAsia" w:cstheme="majorBidi"/>
          <w:b/>
          <w:color w:val="642D08"/>
          <w:sz w:val="40"/>
          <w:szCs w:val="32"/>
        </w:rPr>
        <w:t>Exercise: Higher-order Components</w:t>
      </w:r>
    </w:p>
    <w:p w:rsidR="00427117" w:rsidRPr="00427117" w:rsidRDefault="00427117" w:rsidP="00427117">
      <w:r>
        <w:t xml:space="preserve">This is an exercise for the </w:t>
      </w:r>
      <w:hyperlink r:id="rId8" w:history="1">
        <w:r w:rsidRPr="003C70C1">
          <w:rPr>
            <w:rStyle w:val="Hyperlink"/>
          </w:rPr>
          <w:t>"ReactJS Fundamentals Course"</w:t>
        </w:r>
      </w:hyperlink>
      <w:r>
        <w:t xml:space="preserve"> at </w:t>
      </w:r>
      <w:hyperlink r:id="rId9" w:history="1">
        <w:r w:rsidRPr="003C70C1">
          <w:rPr>
            <w:rStyle w:val="Hyperlink"/>
          </w:rPr>
          <w:t>SoftUni.</w:t>
        </w:r>
      </w:hyperlink>
    </w:p>
    <w:p w:rsidR="006914FD" w:rsidRPr="006914FD" w:rsidRDefault="006914FD" w:rsidP="006914FD">
      <w:pPr>
        <w:keepNext/>
        <w:keepLines/>
        <w:numPr>
          <w:ilvl w:val="0"/>
          <w:numId w:val="9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914FD">
        <w:rPr>
          <w:rFonts w:eastAsiaTheme="majorEastAsia" w:cstheme="majorBidi"/>
          <w:b/>
          <w:bCs/>
          <w:color w:val="7C380A"/>
          <w:sz w:val="36"/>
          <w:szCs w:val="36"/>
        </w:rPr>
        <w:t>With Warn</w:t>
      </w:r>
      <w:bookmarkStart w:id="0" w:name="_GoBack"/>
      <w:bookmarkEnd w:id="0"/>
      <w:r w:rsidRPr="006914FD">
        <w:rPr>
          <w:rFonts w:eastAsiaTheme="majorEastAsia" w:cstheme="majorBidi"/>
          <w:b/>
          <w:bCs/>
          <w:color w:val="7C380A"/>
          <w:sz w:val="36"/>
          <w:szCs w:val="36"/>
        </w:rPr>
        <w:t>ing</w:t>
      </w:r>
    </w:p>
    <w:p w:rsidR="006914FD" w:rsidRPr="006914FD" w:rsidRDefault="006914FD" w:rsidP="006914FD">
      <w:r w:rsidRPr="006914FD">
        <w:t>Create a higher order component that applies a "Warning" style to the wrapped component. Use the provided CSS and HTML to style different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567"/>
        <w:gridCol w:w="4751"/>
      </w:tblGrid>
      <w:tr w:rsidR="006914FD" w:rsidRPr="006914FD" w:rsidTr="00CD5C1A"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14FD" w:rsidRPr="006914FD" w:rsidRDefault="006914FD" w:rsidP="006914FD">
            <w:pPr>
              <w:jc w:val="center"/>
            </w:pPr>
            <w:r w:rsidRPr="006914FD">
              <w:rPr>
                <w:noProof/>
                <w:lang w:val="bg-BG" w:eastAsia="bg-BG"/>
              </w:rPr>
              <w:drawing>
                <wp:inline distT="0" distB="0" distL="0" distR="0" wp14:anchorId="348C40C8" wp14:editId="039E0A68">
                  <wp:extent cx="2880000" cy="32051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14FD" w:rsidRPr="006914FD" w:rsidRDefault="006914FD" w:rsidP="006914FD">
            <w:pPr>
              <w:jc w:val="center"/>
              <w:rPr>
                <w:b/>
              </w:rPr>
            </w:pPr>
            <w:r w:rsidRPr="006914FD">
              <w:rPr>
                <w:b/>
                <w:sz w:val="32"/>
              </w:rPr>
              <w:sym w:font="Wingdings" w:char="F0E0"/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14FD" w:rsidRPr="006914FD" w:rsidRDefault="006914FD" w:rsidP="006914FD">
            <w:pPr>
              <w:jc w:val="center"/>
            </w:pPr>
            <w:r w:rsidRPr="006914FD">
              <w:rPr>
                <w:noProof/>
                <w:lang w:val="bg-BG" w:eastAsia="bg-BG"/>
              </w:rPr>
              <w:drawing>
                <wp:inline distT="0" distB="0" distL="0" distR="0" wp14:anchorId="6101F1C6" wp14:editId="22A52966">
                  <wp:extent cx="2880000" cy="34107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1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4FD" w:rsidRPr="006914FD" w:rsidRDefault="006914FD" w:rsidP="006914FD">
      <w:pPr>
        <w:keepNext/>
        <w:keepLines/>
        <w:numPr>
          <w:ilvl w:val="0"/>
          <w:numId w:val="9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914FD">
        <w:rPr>
          <w:rFonts w:eastAsiaTheme="majorEastAsia" w:cstheme="majorBidi"/>
          <w:b/>
          <w:bCs/>
          <w:color w:val="7C380A"/>
          <w:sz w:val="36"/>
          <w:szCs w:val="36"/>
        </w:rPr>
        <w:t>Error Notification</w:t>
      </w:r>
    </w:p>
    <w:p w:rsidR="006914FD" w:rsidRPr="006914FD" w:rsidRDefault="006914FD" w:rsidP="006914FD">
      <w:r w:rsidRPr="006914FD">
        <w:t xml:space="preserve">Create a component that catches run-time errors and displays a notification. Use the error boundary lifecycle method </w:t>
      </w:r>
      <w:r w:rsidRPr="006914FD">
        <w:rPr>
          <w:rFonts w:ascii="Consolas" w:hAnsi="Consolas"/>
          <w:b/>
          <w:noProof/>
        </w:rPr>
        <w:t>componentDidCatch()</w:t>
      </w:r>
      <w:r w:rsidRPr="006914FD">
        <w:t xml:space="preserve"> and print the error message in an appropriately styled element.</w:t>
      </w:r>
    </w:p>
    <w:p w:rsidR="006914FD" w:rsidRPr="006914FD" w:rsidRDefault="006914FD" w:rsidP="006914FD">
      <w:pPr>
        <w:keepNext/>
        <w:keepLines/>
        <w:numPr>
          <w:ilvl w:val="0"/>
          <w:numId w:val="9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914FD">
        <w:rPr>
          <w:rFonts w:eastAsiaTheme="majorEastAsia" w:cstheme="majorBidi"/>
          <w:b/>
          <w:bCs/>
          <w:color w:val="7C380A"/>
          <w:sz w:val="36"/>
          <w:szCs w:val="36"/>
        </w:rPr>
        <w:t>Managed Form</w:t>
      </w:r>
    </w:p>
    <w:p w:rsidR="006914FD" w:rsidRPr="006914FD" w:rsidRDefault="006914FD" w:rsidP="006914FD">
      <w:r w:rsidRPr="006914FD">
        <w:t xml:space="preserve">Create a special form component that takes and </w:t>
      </w:r>
      <w:r w:rsidRPr="006914FD">
        <w:rPr>
          <w:rFonts w:ascii="Consolas" w:hAnsi="Consolas"/>
          <w:b/>
          <w:noProof/>
        </w:rPr>
        <w:t>onSubmit</w:t>
      </w:r>
      <w:r w:rsidRPr="006914FD">
        <w:t xml:space="preserve"> property and automatically binds all of its input fields to managed state. The form should be generic and work with input fields passed from a parent component.</w:t>
      </w:r>
    </w:p>
    <w:p w:rsidR="006914FD" w:rsidRPr="006914FD" w:rsidRDefault="006914FD" w:rsidP="006914FD">
      <w:r w:rsidRPr="006914FD">
        <w:rPr>
          <w:b/>
          <w:bCs/>
        </w:rPr>
        <w:t>Hint:</w:t>
      </w:r>
      <w:r w:rsidRPr="006914FD">
        <w:t xml:space="preserve"> You probably won’t need a HOC for this task, but will require the use of </w:t>
      </w:r>
      <w:r w:rsidRPr="006914FD">
        <w:rPr>
          <w:rFonts w:ascii="Consolas" w:hAnsi="Consolas"/>
          <w:b/>
          <w:noProof/>
        </w:rPr>
        <w:t>React.Children</w:t>
      </w:r>
      <w:r w:rsidRPr="006914FD">
        <w:t xml:space="preserve"> and other special APIs to modify the incoming inputs.</w:t>
      </w:r>
    </w:p>
    <w:p w:rsidR="00747B7D" w:rsidRPr="00181597" w:rsidRDefault="00747B7D" w:rsidP="00181597"/>
    <w:sectPr w:rsidR="00747B7D" w:rsidRPr="0018159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09D" w:rsidRDefault="0094609D" w:rsidP="008068A2">
      <w:pPr>
        <w:spacing w:after="0" w:line="240" w:lineRule="auto"/>
      </w:pPr>
      <w:r>
        <w:separator/>
      </w:r>
    </w:p>
  </w:endnote>
  <w:endnote w:type="continuationSeparator" w:id="0">
    <w:p w:rsidR="0094609D" w:rsidRDefault="009460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DD7" w:rsidRPr="00AC77AD" w:rsidRDefault="00255DD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688D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1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1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71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71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7883" wp14:editId="0BF1EBD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278EB" wp14:editId="2315A9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135DE1" wp14:editId="2F0528D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FC074F" wp14:editId="26B147A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1799ED" wp14:editId="7679106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766009" wp14:editId="614F0A6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4F79D9" wp14:editId="74023E8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623A1" wp14:editId="733195C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AE4C7" wp14:editId="6437943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3DC75D" wp14:editId="34161C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7883" wp14:editId="0BF1EBD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278EB" wp14:editId="2315A9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135DE1" wp14:editId="2F0528D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FC074F" wp14:editId="26B147A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1799ED" wp14:editId="7679106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766009" wp14:editId="614F0A6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4F79D9" wp14:editId="74023E8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623A1" wp14:editId="733195C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4AE4C7" wp14:editId="6437943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3DC75D" wp14:editId="34161C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09D" w:rsidRDefault="0094609D" w:rsidP="008068A2">
      <w:pPr>
        <w:spacing w:after="0" w:line="240" w:lineRule="auto"/>
      </w:pPr>
      <w:r>
        <w:separator/>
      </w:r>
    </w:p>
  </w:footnote>
  <w:footnote w:type="continuationSeparator" w:id="0">
    <w:p w:rsidR="0094609D" w:rsidRDefault="009460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99B4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8"/>
  </w:num>
  <w:num w:numId="5">
    <w:abstractNumId w:val="12"/>
  </w:num>
  <w:num w:numId="6">
    <w:abstractNumId w:val="28"/>
  </w:num>
  <w:num w:numId="7">
    <w:abstractNumId w:val="13"/>
  </w:num>
  <w:num w:numId="8">
    <w:abstractNumId w:val="0"/>
  </w:num>
  <w:num w:numId="9">
    <w:abstractNumId w:val="30"/>
  </w:num>
  <w:num w:numId="10">
    <w:abstractNumId w:val="9"/>
  </w:num>
  <w:num w:numId="11">
    <w:abstractNumId w:val="22"/>
  </w:num>
  <w:num w:numId="12">
    <w:abstractNumId w:val="23"/>
  </w:num>
  <w:num w:numId="13">
    <w:abstractNumId w:val="25"/>
  </w:num>
  <w:num w:numId="14">
    <w:abstractNumId w:val="3"/>
  </w:num>
  <w:num w:numId="15">
    <w:abstractNumId w:val="7"/>
  </w:num>
  <w:num w:numId="16">
    <w:abstractNumId w:val="20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4"/>
  </w:num>
  <w:num w:numId="20">
    <w:abstractNumId w:val="2"/>
  </w:num>
  <w:num w:numId="21">
    <w:abstractNumId w:val="21"/>
  </w:num>
  <w:num w:numId="22">
    <w:abstractNumId w:val="16"/>
  </w:num>
  <w:num w:numId="23">
    <w:abstractNumId w:val="24"/>
  </w:num>
  <w:num w:numId="24">
    <w:abstractNumId w:val="26"/>
  </w:num>
  <w:num w:numId="25">
    <w:abstractNumId w:val="5"/>
  </w:num>
  <w:num w:numId="26">
    <w:abstractNumId w:val="15"/>
  </w:num>
  <w:num w:numId="27">
    <w:abstractNumId w:val="29"/>
  </w:num>
  <w:num w:numId="28">
    <w:abstractNumId w:val="6"/>
  </w:num>
  <w:num w:numId="29">
    <w:abstractNumId w:val="10"/>
  </w:num>
  <w:num w:numId="30">
    <w:abstractNumId w:val="27"/>
  </w:num>
  <w:num w:numId="3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1E4CAB"/>
    <w:rsid w:val="001E77CA"/>
    <w:rsid w:val="00202683"/>
    <w:rsid w:val="00202CC2"/>
    <w:rsid w:val="00215FCE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55F65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27117"/>
    <w:rsid w:val="004311CA"/>
    <w:rsid w:val="00441F7A"/>
    <w:rsid w:val="00443C66"/>
    <w:rsid w:val="0047331A"/>
    <w:rsid w:val="00473B2B"/>
    <w:rsid w:val="00476D4B"/>
    <w:rsid w:val="00485078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2674"/>
    <w:rsid w:val="0063342B"/>
    <w:rsid w:val="00644B3F"/>
    <w:rsid w:val="006660E2"/>
    <w:rsid w:val="00670041"/>
    <w:rsid w:val="00670DFA"/>
    <w:rsid w:val="006719BA"/>
    <w:rsid w:val="00671FE2"/>
    <w:rsid w:val="00673B36"/>
    <w:rsid w:val="006914FD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84922"/>
    <w:rsid w:val="00785258"/>
    <w:rsid w:val="00791F02"/>
    <w:rsid w:val="0079324A"/>
    <w:rsid w:val="00794EEE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4045"/>
    <w:rsid w:val="00941FFF"/>
    <w:rsid w:val="0094609D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F00FA"/>
    <w:rsid w:val="00DF01D4"/>
    <w:rsid w:val="00DF57D8"/>
    <w:rsid w:val="00E05E0A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1355A0-5288-461D-B8F1-86C547AB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js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23035-94E5-41D3-90DC-B3F4FD65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Kiril Kirilov</cp:lastModifiedBy>
  <cp:revision>19</cp:revision>
  <cp:lastPrinted>2015-10-26T22:35:00Z</cp:lastPrinted>
  <dcterms:created xsi:type="dcterms:W3CDTF">2019-02-08T08:36:00Z</dcterms:created>
  <dcterms:modified xsi:type="dcterms:W3CDTF">2019-02-23T13:08:00Z</dcterms:modified>
  <cp:category>programming, education, software engineering, software development</cp:category>
</cp:coreProperties>
</file>